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010FE8" w:rsidRPr="00010FE8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E303EF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791708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Bug 1 </w:t>
            </w:r>
          </w:p>
        </w:tc>
      </w:tr>
      <w:tr w:rsidR="00010FE8" w:rsidRPr="00010FE8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010FE8" w:rsidRDefault="00E303EF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Use</w:t>
            </w:r>
            <w:r w:rsidR="00531B5A" w:rsidRPr="00010FE8">
              <w:rPr>
                <w:b/>
                <w:color w:val="000000" w:themeColor="text1"/>
              </w:rPr>
              <w:t xml:space="preserve"> </w:t>
            </w:r>
            <w:r w:rsidRPr="00010FE8">
              <w:rPr>
                <w:b/>
                <w:color w:val="000000" w:themeColor="text1"/>
              </w:rPr>
              <w:t xml:space="preserve">Case </w:t>
            </w:r>
            <w:r w:rsidR="00A30AD6" w:rsidRPr="00010FE8">
              <w:rPr>
                <w:b/>
                <w:color w:val="000000" w:themeColor="text1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010FE8" w:rsidRDefault="00E3034F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t>Game does not pay out at correct level.</w:t>
            </w:r>
          </w:p>
        </w:tc>
      </w:tr>
      <w:tr w:rsidR="00010FE8" w:rsidRPr="00010FE8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E303EF" w:rsidP="00D24817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0C0B46" w:rsidP="00D24817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Correct amount is payed for win – e.g. 1 correct card increases total by 5. </w:t>
            </w:r>
          </w:p>
        </w:tc>
      </w:tr>
      <w:tr w:rsidR="00010FE8" w:rsidRPr="00010FE8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E303EF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0C0B46" w:rsidP="000C0B46">
            <w:pPr>
              <w:pStyle w:val="bp"/>
              <w:numPr>
                <w:ilvl w:val="0"/>
                <w:numId w:val="31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The 3 dice exist </w:t>
            </w:r>
          </w:p>
          <w:p w:rsidR="000C0B46" w:rsidRPr="00010FE8" w:rsidRDefault="000C0B46" w:rsidP="000C0B46">
            <w:pPr>
              <w:pStyle w:val="bp"/>
              <w:numPr>
                <w:ilvl w:val="0"/>
                <w:numId w:val="31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Game is current </w:t>
            </w:r>
            <w:bookmarkStart w:id="0" w:name="_GoBack"/>
            <w:bookmarkEnd w:id="0"/>
          </w:p>
          <w:p w:rsidR="000C0B46" w:rsidRPr="00010FE8" w:rsidRDefault="000C0B46" w:rsidP="000C0B46">
            <w:pPr>
              <w:pStyle w:val="bp"/>
              <w:numPr>
                <w:ilvl w:val="0"/>
                <w:numId w:val="31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Player exists – and has placed a bet and picked a card </w:t>
            </w:r>
          </w:p>
          <w:p w:rsidR="000C0B46" w:rsidRPr="00010FE8" w:rsidRDefault="000C0B46" w:rsidP="000C0B46">
            <w:pPr>
              <w:pStyle w:val="bp"/>
              <w:numPr>
                <w:ilvl w:val="0"/>
                <w:numId w:val="31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Player has a greater balance then the bet </w:t>
            </w:r>
          </w:p>
        </w:tc>
      </w:tr>
      <w:tr w:rsidR="00010FE8" w:rsidRPr="00010FE8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E303EF">
            <w:pPr>
              <w:pStyle w:val="bp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F5296D" w:rsidP="00F5296D">
            <w:pPr>
              <w:pStyle w:val="bp"/>
              <w:numPr>
                <w:ilvl w:val="0"/>
                <w:numId w:val="32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The player wins the match </w:t>
            </w:r>
          </w:p>
          <w:p w:rsidR="00F5296D" w:rsidRPr="00010FE8" w:rsidRDefault="00F5296D" w:rsidP="00F5296D">
            <w:pPr>
              <w:pStyle w:val="bp"/>
              <w:numPr>
                <w:ilvl w:val="0"/>
                <w:numId w:val="32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The balance increase correctly </w:t>
            </w:r>
          </w:p>
          <w:p w:rsidR="00F5296D" w:rsidRPr="00010FE8" w:rsidRDefault="00F5296D" w:rsidP="00F5296D">
            <w:pPr>
              <w:pStyle w:val="bp"/>
              <w:numPr>
                <w:ilvl w:val="0"/>
                <w:numId w:val="33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E.g. 1 card correct (increase by 5) </w:t>
            </w:r>
          </w:p>
          <w:p w:rsidR="00F5296D" w:rsidRPr="00010FE8" w:rsidRDefault="00F5296D" w:rsidP="00F5296D">
            <w:pPr>
              <w:pStyle w:val="bp"/>
              <w:numPr>
                <w:ilvl w:val="0"/>
                <w:numId w:val="33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>2 cards correct (increase by 10)</w:t>
            </w:r>
          </w:p>
          <w:p w:rsidR="00F5296D" w:rsidRPr="00010FE8" w:rsidRDefault="00F5296D" w:rsidP="00F5296D">
            <w:pPr>
              <w:pStyle w:val="bp"/>
              <w:numPr>
                <w:ilvl w:val="0"/>
                <w:numId w:val="33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>3 cards correct (increase by 15)</w:t>
            </w:r>
          </w:p>
          <w:p w:rsidR="00F5296D" w:rsidRPr="00010FE8" w:rsidRDefault="00F5296D" w:rsidP="00F5296D">
            <w:pPr>
              <w:pStyle w:val="bp"/>
              <w:ind w:left="720"/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(if player loses) </w:t>
            </w:r>
          </w:p>
          <w:p w:rsidR="00F5296D" w:rsidRPr="00010FE8" w:rsidRDefault="00F5296D" w:rsidP="00F5296D">
            <w:pPr>
              <w:pStyle w:val="bp"/>
              <w:numPr>
                <w:ilvl w:val="0"/>
                <w:numId w:val="35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The player loses </w:t>
            </w:r>
          </w:p>
          <w:p w:rsidR="00F5296D" w:rsidRPr="00010FE8" w:rsidRDefault="00F5296D" w:rsidP="00F5296D">
            <w:pPr>
              <w:pStyle w:val="bp"/>
              <w:numPr>
                <w:ilvl w:val="0"/>
                <w:numId w:val="35"/>
              </w:numPr>
              <w:rPr>
                <w:color w:val="000000" w:themeColor="text1"/>
                <w:sz w:val="24"/>
                <w:szCs w:val="24"/>
              </w:rPr>
            </w:pPr>
            <w:r w:rsidRPr="00010FE8">
              <w:rPr>
                <w:color w:val="000000" w:themeColor="text1"/>
                <w:sz w:val="24"/>
                <w:szCs w:val="24"/>
              </w:rPr>
              <w:t xml:space="preserve">The balance decreases by bet total </w:t>
            </w:r>
          </w:p>
        </w:tc>
      </w:tr>
      <w:tr w:rsidR="00010FE8" w:rsidRPr="00010FE8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010FE8" w:rsidRDefault="00A37650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Notes</w:t>
            </w:r>
            <w:r w:rsidR="00E303EF" w:rsidRPr="00010FE8">
              <w:rPr>
                <w:b/>
                <w:color w:val="000000" w:themeColor="text1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10FE8" w:rsidRDefault="00E303EF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</w:p>
          <w:p w:rsidR="00E303EF" w:rsidRPr="00010FE8" w:rsidRDefault="00E303EF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</w:p>
          <w:p w:rsidR="00E303EF" w:rsidRPr="00010FE8" w:rsidRDefault="00E303EF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</w:p>
        </w:tc>
      </w:tr>
      <w:tr w:rsidR="00536681" w:rsidRPr="00010FE8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010FE8" w:rsidRDefault="00536681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010FE8">
              <w:rPr>
                <w:b/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010FE8" w:rsidRDefault="00B40F9C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  <w:r w:rsidRPr="00010FE8">
              <w:rPr>
                <w:b/>
                <w:bCs/>
                <w:color w:val="000000" w:themeColor="text1"/>
                <w:sz w:val="24"/>
              </w:rPr>
              <w:t xml:space="preserve">Pass </w:t>
            </w:r>
          </w:p>
        </w:tc>
      </w:tr>
    </w:tbl>
    <w:p w:rsidR="000A4AD1" w:rsidRPr="00010FE8" w:rsidRDefault="000A4AD1" w:rsidP="00374830">
      <w:pPr>
        <w:pStyle w:val="bp"/>
        <w:spacing w:before="0" w:after="0"/>
        <w:rPr>
          <w:color w:val="000000" w:themeColor="text1"/>
        </w:rPr>
      </w:pPr>
    </w:p>
    <w:p w:rsidR="000A4AD1" w:rsidRPr="00010FE8" w:rsidRDefault="000A4AD1">
      <w:pPr>
        <w:rPr>
          <w:color w:val="000000" w:themeColor="text1"/>
        </w:rPr>
      </w:pPr>
      <w:r w:rsidRPr="00010FE8">
        <w:rPr>
          <w:color w:val="000000" w:themeColor="text1"/>
        </w:rPr>
        <w:br w:type="page"/>
      </w:r>
    </w:p>
    <w:p w:rsidR="00A30AD6" w:rsidRPr="00010FE8" w:rsidRDefault="00A30AD6" w:rsidP="00374830">
      <w:pPr>
        <w:pStyle w:val="bp"/>
        <w:spacing w:before="0" w:after="0"/>
        <w:rPr>
          <w:color w:val="000000" w:themeColor="text1"/>
        </w:rPr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010FE8" w:rsidRPr="00010FE8" w:rsidTr="0090794F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010FE8">
              <w:rPr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A4AD1" w:rsidRPr="00010FE8" w:rsidRDefault="000A4AD1" w:rsidP="0090794F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010FE8">
              <w:rPr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010FE8">
              <w:rPr>
                <w:rFonts w:ascii="Times New Roman" w:hAnsi="Times New Roman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010FE8">
              <w:rPr>
                <w:rFonts w:ascii="Times New Roman" w:hAnsi="Times New Roman"/>
                <w:color w:val="000000" w:themeColor="text1"/>
                <w:sz w:val="22"/>
              </w:rPr>
              <w:t>F</w:t>
            </w:r>
          </w:p>
        </w:tc>
      </w:tr>
      <w:tr w:rsidR="00010FE8" w:rsidRPr="00010FE8" w:rsidTr="0018789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010FE8" w:rsidRDefault="000A4AD1" w:rsidP="000A4AD1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 w:themeColor="text1"/>
                <w:sz w:val="24"/>
              </w:rPr>
            </w:pP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(Player wins – by 1, 2 and 3 cards) 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0A4AD1" w:rsidRPr="00010FE8" w:rsidRDefault="000A4AD1" w:rsidP="000A4AD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Game is run 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Player places bet and picks a card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Player wins by 1 – total is increased by 5 </w:t>
            </w:r>
          </w:p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Player wins by 2 – total increases by 10</w:t>
            </w:r>
          </w:p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Player wins by 3 – total increases by 15 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60754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0A4AD1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 w:themeColor="text1"/>
                <w:sz w:val="24"/>
              </w:rPr>
            </w:pPr>
          </w:p>
        </w:tc>
        <w:tc>
          <w:tcPr>
            <w:tcW w:w="11192" w:type="dxa"/>
            <w:gridSpan w:val="2"/>
            <w:tcBorders>
              <w:left w:val="single" w:sz="4" w:space="0" w:color="auto"/>
            </w:tcBorders>
          </w:tcPr>
          <w:p w:rsidR="000A4AD1" w:rsidRPr="00010FE8" w:rsidRDefault="00B40F9C" w:rsidP="0090794F">
            <w:pPr>
              <w:pStyle w:val="bp"/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(</w:t>
            </w:r>
            <w:r w:rsidR="000A4AD1" w:rsidRPr="00010FE8">
              <w:rPr>
                <w:color w:val="000000" w:themeColor="text1"/>
                <w:sz w:val="24"/>
              </w:rPr>
              <w:t>Player loses</w:t>
            </w:r>
            <w:r w:rsidRPr="00010FE8">
              <w:rPr>
                <w:color w:val="000000" w:themeColor="text1"/>
                <w:sz w:val="24"/>
              </w:rPr>
              <w:t>)</w:t>
            </w:r>
            <w:r w:rsidR="000A4AD1" w:rsidRPr="00010FE8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Game is run 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10FE8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>Player places a bet and picks a card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  <w:tr w:rsidR="000A4AD1" w:rsidRPr="00010FE8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010FE8" w:rsidRDefault="000A4AD1" w:rsidP="0090794F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010FE8" w:rsidRDefault="000A4AD1" w:rsidP="0090794F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010FE8">
              <w:rPr>
                <w:color w:val="000000" w:themeColor="text1"/>
                <w:sz w:val="24"/>
              </w:rPr>
              <w:t xml:space="preserve">Balance is decreases by bet amount </w:t>
            </w:r>
          </w:p>
        </w:tc>
        <w:tc>
          <w:tcPr>
            <w:tcW w:w="5596" w:type="dxa"/>
          </w:tcPr>
          <w:p w:rsidR="000A4AD1" w:rsidRPr="00010FE8" w:rsidRDefault="000A4AD1" w:rsidP="0090794F">
            <w:pPr>
              <w:pStyle w:val="bp"/>
              <w:rPr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  <w:r w:rsidRPr="00010FE8">
              <w:rPr>
                <w:color w:val="000000" w:themeColor="text1"/>
              </w:rPr>
              <w:t>*</w:t>
            </w:r>
          </w:p>
        </w:tc>
        <w:tc>
          <w:tcPr>
            <w:tcW w:w="714" w:type="dxa"/>
          </w:tcPr>
          <w:p w:rsidR="000A4AD1" w:rsidRPr="00010FE8" w:rsidRDefault="000A4AD1" w:rsidP="0090794F">
            <w:pPr>
              <w:pStyle w:val="RowHeadings"/>
              <w:spacing w:before="80" w:after="80"/>
              <w:rPr>
                <w:color w:val="000000" w:themeColor="text1"/>
              </w:rPr>
            </w:pPr>
          </w:p>
        </w:tc>
      </w:tr>
    </w:tbl>
    <w:p w:rsidR="000A4AD1" w:rsidRPr="00010FE8" w:rsidRDefault="000A4AD1" w:rsidP="00374830">
      <w:pPr>
        <w:pStyle w:val="bp"/>
        <w:spacing w:before="0" w:after="0"/>
        <w:rPr>
          <w:color w:val="000000" w:themeColor="text1"/>
        </w:rPr>
      </w:pPr>
    </w:p>
    <w:p w:rsidR="00A37650" w:rsidRPr="00010FE8" w:rsidRDefault="00A37650" w:rsidP="00780A9A">
      <w:pPr>
        <w:pStyle w:val="bp"/>
        <w:spacing w:before="0" w:after="0"/>
        <w:rPr>
          <w:color w:val="000000" w:themeColor="text1"/>
        </w:rPr>
      </w:pPr>
    </w:p>
    <w:p w:rsidR="00A37650" w:rsidRPr="00010FE8" w:rsidRDefault="00A37650" w:rsidP="00780A9A">
      <w:pPr>
        <w:pStyle w:val="bp"/>
        <w:spacing w:before="0" w:after="0"/>
        <w:rPr>
          <w:color w:val="000000" w:themeColor="text1"/>
        </w:rPr>
        <w:sectPr w:rsidR="00A37650" w:rsidRPr="00010FE8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010FE8" w:rsidRDefault="00780A9A" w:rsidP="00780A9A">
      <w:pPr>
        <w:pStyle w:val="bp"/>
        <w:spacing w:before="0" w:after="0"/>
        <w:rPr>
          <w:color w:val="000000" w:themeColor="text1"/>
        </w:rPr>
      </w:pPr>
    </w:p>
    <w:p w:rsidR="0004651B" w:rsidRPr="00010FE8" w:rsidRDefault="0004651B" w:rsidP="00374830">
      <w:pPr>
        <w:pStyle w:val="bp"/>
        <w:spacing w:before="0" w:after="0"/>
        <w:rPr>
          <w:color w:val="000000" w:themeColor="text1"/>
        </w:rPr>
      </w:pPr>
    </w:p>
    <w:sectPr w:rsidR="0004651B" w:rsidRPr="00010FE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D86" w:rsidRDefault="005B0D86">
      <w:r>
        <w:separator/>
      </w:r>
    </w:p>
  </w:endnote>
  <w:endnote w:type="continuationSeparator" w:id="0">
    <w:p w:rsidR="005B0D86" w:rsidRDefault="005B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034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3034F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D86" w:rsidRDefault="005B0D86">
      <w:r>
        <w:separator/>
      </w:r>
    </w:p>
  </w:footnote>
  <w:footnote w:type="continuationSeparator" w:id="0">
    <w:p w:rsidR="005B0D86" w:rsidRDefault="005B0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5296D" w:rsidP="00B71A35">
          <w:r>
            <w:t>Bug 1</w:t>
          </w:r>
        </w:p>
      </w:tc>
      <w:tc>
        <w:tcPr>
          <w:tcW w:w="3179" w:type="dxa"/>
        </w:tcPr>
        <w:p w:rsidR="00A37650" w:rsidRDefault="00F5296D" w:rsidP="00B71A35">
          <w:r>
            <w:t xml:space="preserve">  Date:  &lt;12/10/2015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E34B1E"/>
    <w:multiLevelType w:val="hybridMultilevel"/>
    <w:tmpl w:val="9BAA6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3446D"/>
    <w:multiLevelType w:val="hybridMultilevel"/>
    <w:tmpl w:val="6584EC16"/>
    <w:lvl w:ilvl="0" w:tplc="88524C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4EF97A51"/>
    <w:multiLevelType w:val="hybridMultilevel"/>
    <w:tmpl w:val="8116B03A"/>
    <w:lvl w:ilvl="0" w:tplc="B226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C9175A"/>
    <w:multiLevelType w:val="hybridMultilevel"/>
    <w:tmpl w:val="03C4B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D05EDF"/>
    <w:multiLevelType w:val="hybridMultilevel"/>
    <w:tmpl w:val="4A4227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1"/>
  </w:num>
  <w:num w:numId="11">
    <w:abstractNumId w:val="4"/>
  </w:num>
  <w:num w:numId="12">
    <w:abstractNumId w:val="32"/>
  </w:num>
  <w:num w:numId="13">
    <w:abstractNumId w:val="8"/>
  </w:num>
  <w:num w:numId="14">
    <w:abstractNumId w:val="0"/>
  </w:num>
  <w:num w:numId="15">
    <w:abstractNumId w:val="27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4"/>
  </w:num>
  <w:num w:numId="25">
    <w:abstractNumId w:val="2"/>
  </w:num>
  <w:num w:numId="26">
    <w:abstractNumId w:val="21"/>
  </w:num>
  <w:num w:numId="27">
    <w:abstractNumId w:val="31"/>
  </w:num>
  <w:num w:numId="28">
    <w:abstractNumId w:val="17"/>
  </w:num>
  <w:num w:numId="29">
    <w:abstractNumId w:val="30"/>
  </w:num>
  <w:num w:numId="30">
    <w:abstractNumId w:val="11"/>
  </w:num>
  <w:num w:numId="31">
    <w:abstractNumId w:val="26"/>
  </w:num>
  <w:num w:numId="32">
    <w:abstractNumId w:val="28"/>
  </w:num>
  <w:num w:numId="33">
    <w:abstractNumId w:val="7"/>
  </w:num>
  <w:num w:numId="34">
    <w:abstractNumId w:val="1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0FE8"/>
    <w:rsid w:val="00024113"/>
    <w:rsid w:val="000278E8"/>
    <w:rsid w:val="00036ABF"/>
    <w:rsid w:val="00037A8E"/>
    <w:rsid w:val="000449EF"/>
    <w:rsid w:val="0004651B"/>
    <w:rsid w:val="00090A99"/>
    <w:rsid w:val="00096482"/>
    <w:rsid w:val="000A4AD1"/>
    <w:rsid w:val="000C0B4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6FCA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6E8B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0D86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7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607D"/>
    <w:rsid w:val="009C06FE"/>
    <w:rsid w:val="009C4C9A"/>
    <w:rsid w:val="009D1046"/>
    <w:rsid w:val="009E2570"/>
    <w:rsid w:val="00A11301"/>
    <w:rsid w:val="00A30AD6"/>
    <w:rsid w:val="00A37650"/>
    <w:rsid w:val="00A46037"/>
    <w:rsid w:val="00A570B2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0F9C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4F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2A6"/>
    <w:rsid w:val="00F30EEB"/>
    <w:rsid w:val="00F45076"/>
    <w:rsid w:val="00F5296D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7</cp:revision>
  <cp:lastPrinted>2003-10-05T22:49:00Z</cp:lastPrinted>
  <dcterms:created xsi:type="dcterms:W3CDTF">2015-10-12T05:37:00Z</dcterms:created>
  <dcterms:modified xsi:type="dcterms:W3CDTF">2015-10-13T01:04:00Z</dcterms:modified>
</cp:coreProperties>
</file>