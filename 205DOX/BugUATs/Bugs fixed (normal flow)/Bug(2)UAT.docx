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1D43C7" w:rsidRPr="0085350D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5350D" w:rsidRDefault="00E303EF">
            <w:pPr>
              <w:pStyle w:val="bp"/>
              <w:rPr>
                <w:rFonts w:asciiTheme="majorHAnsi" w:hAnsiTheme="majorHAnsi"/>
                <w:b/>
                <w:sz w:val="24"/>
                <w:szCs w:val="24"/>
              </w:rPr>
            </w:pPr>
            <w:bookmarkStart w:id="0" w:name="_GoBack"/>
            <w:r w:rsidRPr="0085350D">
              <w:rPr>
                <w:rFonts w:asciiTheme="majorHAnsi" w:hAnsiTheme="majorHAnsi"/>
                <w:b/>
                <w:sz w:val="24"/>
                <w:szCs w:val="24"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5350D" w:rsidRDefault="003D3BC2">
            <w:pPr>
              <w:pStyle w:val="bp"/>
              <w:tabs>
                <w:tab w:val="left" w:pos="5685"/>
              </w:tabs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Bug </w:t>
            </w:r>
            <w:r w:rsidR="00F93727" w:rsidRPr="0085350D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1D43C7" w:rsidRPr="0085350D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85350D" w:rsidRDefault="00E303EF">
            <w:pPr>
              <w:pStyle w:val="bp"/>
              <w:rPr>
                <w:rFonts w:asciiTheme="majorHAnsi" w:hAnsiTheme="majorHAnsi"/>
                <w:b/>
                <w:sz w:val="24"/>
                <w:szCs w:val="24"/>
              </w:rPr>
            </w:pPr>
            <w:r w:rsidRPr="0085350D">
              <w:rPr>
                <w:rFonts w:asciiTheme="majorHAnsi" w:hAnsiTheme="majorHAnsi"/>
                <w:b/>
                <w:sz w:val="24"/>
                <w:szCs w:val="24"/>
              </w:rPr>
              <w:t>Use</w:t>
            </w:r>
            <w:r w:rsidR="00531B5A" w:rsidRPr="0085350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85350D">
              <w:rPr>
                <w:rFonts w:asciiTheme="majorHAnsi" w:hAnsiTheme="majorHAnsi"/>
                <w:b/>
                <w:sz w:val="24"/>
                <w:szCs w:val="24"/>
              </w:rPr>
              <w:t xml:space="preserve">Case </w:t>
            </w:r>
            <w:r w:rsidR="00A30AD6" w:rsidRPr="0085350D">
              <w:rPr>
                <w:rFonts w:asciiTheme="majorHAnsi" w:hAnsiTheme="majorHAnsi"/>
                <w:b/>
                <w:sz w:val="24"/>
                <w:szCs w:val="24"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85350D" w:rsidRDefault="00F93727">
            <w:pPr>
              <w:pStyle w:val="bp"/>
              <w:tabs>
                <w:tab w:val="left" w:pos="5685"/>
              </w:tabs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>Player cannot reach betting limit:</w:t>
            </w:r>
          </w:p>
        </w:tc>
      </w:tr>
      <w:tr w:rsidR="001D43C7" w:rsidRPr="0085350D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5350D" w:rsidRDefault="00E303EF" w:rsidP="00D24817">
            <w:pPr>
              <w:pStyle w:val="bp"/>
              <w:rPr>
                <w:rFonts w:asciiTheme="majorHAnsi" w:hAnsiTheme="majorHAnsi"/>
                <w:b/>
                <w:sz w:val="24"/>
                <w:szCs w:val="24"/>
              </w:rPr>
            </w:pPr>
            <w:r w:rsidRPr="0085350D">
              <w:rPr>
                <w:rFonts w:asciiTheme="majorHAnsi" w:hAnsiTheme="majorHAnsi"/>
                <w:b/>
                <w:sz w:val="24"/>
                <w:szCs w:val="24"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5350D" w:rsidRDefault="00F93727" w:rsidP="00D24817">
            <w:pPr>
              <w:pStyle w:val="bp"/>
              <w:ind w:left="-48" w:firstLine="48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(testing the limit can be reached) </w:t>
            </w:r>
            <w:r w:rsidRPr="0085350D">
              <w:rPr>
                <w:rFonts w:asciiTheme="majorHAnsi" w:hAnsiTheme="majorHAnsi"/>
                <w:sz w:val="24"/>
                <w:szCs w:val="24"/>
              </w:rPr>
              <w:t>Limit set to 0, but game ends with player still with 5 (dollars) remaining</w:t>
            </w:r>
          </w:p>
        </w:tc>
      </w:tr>
      <w:tr w:rsidR="001D43C7" w:rsidRPr="0085350D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5350D" w:rsidRDefault="00E303EF">
            <w:pPr>
              <w:pStyle w:val="bp"/>
              <w:rPr>
                <w:rFonts w:asciiTheme="majorHAnsi" w:hAnsiTheme="majorHAnsi"/>
                <w:b/>
                <w:sz w:val="24"/>
                <w:szCs w:val="24"/>
              </w:rPr>
            </w:pPr>
            <w:r w:rsidRPr="0085350D">
              <w:rPr>
                <w:rFonts w:asciiTheme="majorHAnsi" w:hAnsi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5350D" w:rsidRDefault="000C0B46" w:rsidP="000C0B46">
            <w:pPr>
              <w:pStyle w:val="bp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The 3 dice exist </w:t>
            </w:r>
          </w:p>
          <w:p w:rsidR="000C0B46" w:rsidRPr="0085350D" w:rsidRDefault="000C0B46" w:rsidP="000C0B46">
            <w:pPr>
              <w:pStyle w:val="bp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Game is current </w:t>
            </w:r>
          </w:p>
          <w:p w:rsidR="00F93727" w:rsidRPr="0085350D" w:rsidRDefault="003D3BC2" w:rsidP="003D3BC2">
            <w:pPr>
              <w:pStyle w:val="bp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>All games have been played</w:t>
            </w:r>
          </w:p>
          <w:p w:rsidR="003D3BC2" w:rsidRPr="0085350D" w:rsidRDefault="00F93727" w:rsidP="003D3BC2">
            <w:pPr>
              <w:pStyle w:val="bp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Player has balance greater then limit – i.e. 0 </w:t>
            </w:r>
            <w:r w:rsidR="003D3BC2" w:rsidRPr="0085350D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1D43C7" w:rsidRPr="0085350D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5350D" w:rsidRDefault="00E303EF">
            <w:pPr>
              <w:pStyle w:val="bp"/>
              <w:rPr>
                <w:rFonts w:asciiTheme="majorHAnsi" w:hAnsiTheme="majorHAnsi"/>
                <w:b/>
                <w:sz w:val="24"/>
                <w:szCs w:val="24"/>
              </w:rPr>
            </w:pPr>
            <w:r w:rsidRPr="0085350D">
              <w:rPr>
                <w:rFonts w:asciiTheme="majorHAnsi" w:hAnsiTheme="majorHAnsi"/>
                <w:b/>
                <w:sz w:val="24"/>
                <w:szCs w:val="24"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5296D" w:rsidRPr="0085350D" w:rsidRDefault="00F93727" w:rsidP="003D3BC2">
            <w:pPr>
              <w:pStyle w:val="bp"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At least 1 game has been played </w:t>
            </w:r>
          </w:p>
          <w:p w:rsidR="003D3BC2" w:rsidRPr="0085350D" w:rsidRDefault="00F93727" w:rsidP="003D3BC2">
            <w:pPr>
              <w:pStyle w:val="bp"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Player loses – until reaches limit </w:t>
            </w:r>
          </w:p>
          <w:p w:rsidR="00B02A01" w:rsidRPr="0085350D" w:rsidRDefault="00F93727" w:rsidP="003D3BC2">
            <w:pPr>
              <w:pStyle w:val="bp"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Games stop when players balance is equal to limit </w:t>
            </w:r>
          </w:p>
        </w:tc>
      </w:tr>
      <w:tr w:rsidR="001D43C7" w:rsidRPr="0085350D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5350D" w:rsidRDefault="00A37650">
            <w:pPr>
              <w:pStyle w:val="bp"/>
              <w:spacing w:before="0"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85350D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  <w:r w:rsidR="00E303EF" w:rsidRPr="0085350D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5350D" w:rsidRDefault="00E303EF">
            <w:pPr>
              <w:pStyle w:val="bp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303EF" w:rsidRPr="0085350D" w:rsidRDefault="00E303EF">
            <w:pPr>
              <w:pStyle w:val="bp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303EF" w:rsidRPr="0085350D" w:rsidRDefault="00E303EF">
            <w:pPr>
              <w:pStyle w:val="bp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536681" w:rsidRPr="0085350D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85350D" w:rsidRDefault="00536681">
            <w:pPr>
              <w:pStyle w:val="bp"/>
              <w:spacing w:before="0"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85350D">
              <w:rPr>
                <w:rFonts w:asciiTheme="majorHAnsi" w:hAnsiTheme="majorHAnsi"/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85350D" w:rsidRDefault="00B40F9C">
            <w:pPr>
              <w:pStyle w:val="bp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85350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Pass </w:t>
            </w:r>
          </w:p>
        </w:tc>
      </w:tr>
    </w:tbl>
    <w:p w:rsidR="000A4AD1" w:rsidRPr="0085350D" w:rsidRDefault="000A4AD1" w:rsidP="00374830">
      <w:pPr>
        <w:pStyle w:val="bp"/>
        <w:spacing w:before="0" w:after="0"/>
        <w:rPr>
          <w:rFonts w:asciiTheme="majorHAnsi" w:hAnsiTheme="majorHAnsi"/>
          <w:sz w:val="24"/>
          <w:szCs w:val="24"/>
        </w:rPr>
      </w:pPr>
    </w:p>
    <w:p w:rsidR="000A4AD1" w:rsidRPr="0085350D" w:rsidRDefault="000A4AD1">
      <w:pPr>
        <w:rPr>
          <w:rFonts w:asciiTheme="majorHAnsi" w:hAnsiTheme="majorHAnsi"/>
          <w:sz w:val="24"/>
          <w:szCs w:val="24"/>
        </w:rPr>
      </w:pPr>
      <w:r w:rsidRPr="0085350D">
        <w:rPr>
          <w:rFonts w:asciiTheme="majorHAnsi" w:hAnsiTheme="majorHAnsi"/>
          <w:sz w:val="24"/>
          <w:szCs w:val="24"/>
        </w:rPr>
        <w:br w:type="page"/>
      </w:r>
    </w:p>
    <w:p w:rsidR="00A30AD6" w:rsidRPr="0085350D" w:rsidRDefault="00A30AD6" w:rsidP="00374830">
      <w:pPr>
        <w:pStyle w:val="bp"/>
        <w:spacing w:before="0" w:after="0"/>
        <w:rPr>
          <w:rFonts w:asciiTheme="majorHAnsi" w:hAnsiTheme="majorHAnsi"/>
          <w:sz w:val="24"/>
          <w:szCs w:val="24"/>
        </w:rPr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1D43C7" w:rsidRPr="0085350D" w:rsidTr="0090794F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A4AD1" w:rsidRPr="0085350D" w:rsidRDefault="000A4AD1" w:rsidP="0090794F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A4AD1" w:rsidRPr="0085350D" w:rsidRDefault="000A4AD1" w:rsidP="0090794F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b/>
                <w:sz w:val="24"/>
                <w:szCs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A4AD1" w:rsidRPr="0085350D" w:rsidRDefault="000A4AD1" w:rsidP="0090794F">
            <w:pPr>
              <w:pStyle w:val="bp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A4AD1" w:rsidRPr="0085350D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A4AD1" w:rsidRPr="0085350D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>F</w:t>
            </w:r>
          </w:p>
        </w:tc>
      </w:tr>
      <w:tr w:rsidR="001D43C7" w:rsidRPr="0085350D" w:rsidTr="0018789F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A4AD1" w:rsidRPr="0085350D" w:rsidRDefault="000A4AD1" w:rsidP="000A4AD1">
            <w:pPr>
              <w:pStyle w:val="proc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19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A4AD1" w:rsidRPr="0085350D" w:rsidRDefault="00F93727" w:rsidP="0090794F">
            <w:pPr>
              <w:pStyle w:val="bp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A game needs to be played and game stops when player reaches limit. </w:t>
            </w:r>
            <w:r w:rsidR="00B02A01" w:rsidRPr="0085350D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714" w:type="dxa"/>
          </w:tcPr>
          <w:p w:rsidR="000A4AD1" w:rsidRPr="0085350D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4" w:type="dxa"/>
          </w:tcPr>
          <w:p w:rsidR="000A4AD1" w:rsidRPr="0085350D" w:rsidRDefault="000A4AD1" w:rsidP="0090794F">
            <w:pPr>
              <w:pStyle w:val="RowHeadings"/>
              <w:spacing w:before="80" w:after="8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D43C7" w:rsidRPr="0085350D" w:rsidTr="0090794F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A4AD1" w:rsidRPr="0085350D" w:rsidRDefault="000A4AD1" w:rsidP="0090794F">
            <w:pPr>
              <w:pStyle w:val="proc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0A4AD1" w:rsidRPr="0085350D" w:rsidRDefault="000A4AD1" w:rsidP="000A4AD1">
            <w:pPr>
              <w:pStyle w:val="proc"/>
              <w:numPr>
                <w:ilvl w:val="0"/>
                <w:numId w:val="0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Game is run </w:t>
            </w:r>
          </w:p>
        </w:tc>
        <w:tc>
          <w:tcPr>
            <w:tcW w:w="5596" w:type="dxa"/>
          </w:tcPr>
          <w:p w:rsidR="000A4AD1" w:rsidRPr="0085350D" w:rsidRDefault="00B02A01" w:rsidP="0090794F">
            <w:pPr>
              <w:pStyle w:val="bp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Game is initiated </w:t>
            </w:r>
          </w:p>
        </w:tc>
        <w:tc>
          <w:tcPr>
            <w:tcW w:w="714" w:type="dxa"/>
          </w:tcPr>
          <w:p w:rsidR="000A4AD1" w:rsidRPr="0085350D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0A4AD1" w:rsidRPr="0085350D" w:rsidRDefault="000A4AD1" w:rsidP="0090794F">
            <w:pPr>
              <w:pStyle w:val="RowHeadings"/>
              <w:spacing w:before="80" w:after="8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D43C7" w:rsidRPr="0085350D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85350D" w:rsidRDefault="000A4AD1" w:rsidP="0090794F">
            <w:pPr>
              <w:pStyle w:val="proc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0A4AD1" w:rsidRPr="0085350D" w:rsidRDefault="000A4AD1" w:rsidP="0090794F">
            <w:pPr>
              <w:pStyle w:val="proc"/>
              <w:numPr>
                <w:ilvl w:val="0"/>
                <w:numId w:val="0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>Player places bet and picks a card</w:t>
            </w:r>
            <w:r w:rsidR="00B02A01" w:rsidRPr="0085350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93727" w:rsidRPr="0085350D">
              <w:rPr>
                <w:rFonts w:asciiTheme="majorHAnsi" w:hAnsiTheme="majorHAnsi"/>
                <w:sz w:val="24"/>
                <w:szCs w:val="24"/>
              </w:rPr>
              <w:t xml:space="preserve">– i.e. Spades – game is player </w:t>
            </w:r>
          </w:p>
        </w:tc>
        <w:tc>
          <w:tcPr>
            <w:tcW w:w="5596" w:type="dxa"/>
          </w:tcPr>
          <w:p w:rsidR="00F93727" w:rsidRPr="0085350D" w:rsidRDefault="00B02A01" w:rsidP="00F93727">
            <w:pPr>
              <w:pStyle w:val="bp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Game is played </w:t>
            </w:r>
          </w:p>
          <w:p w:rsidR="00B02A01" w:rsidRPr="0085350D" w:rsidRDefault="00B02A01" w:rsidP="00F93727">
            <w:pPr>
              <w:pStyle w:val="bp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Displays win count lose count and ration. </w:t>
            </w:r>
          </w:p>
        </w:tc>
        <w:tc>
          <w:tcPr>
            <w:tcW w:w="714" w:type="dxa"/>
          </w:tcPr>
          <w:p w:rsidR="000A4AD1" w:rsidRPr="0085350D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0A4AD1" w:rsidRPr="0085350D" w:rsidRDefault="000A4AD1" w:rsidP="0090794F">
            <w:pPr>
              <w:pStyle w:val="RowHeadings"/>
              <w:spacing w:before="80" w:after="8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D43C7" w:rsidRPr="0085350D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85350D" w:rsidRDefault="000A4AD1" w:rsidP="0090794F">
            <w:pPr>
              <w:pStyle w:val="proc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0A4AD1" w:rsidRPr="0085350D" w:rsidRDefault="00F93727" w:rsidP="00B02A01">
            <w:pPr>
              <w:pStyle w:val="proc"/>
              <w:numPr>
                <w:ilvl w:val="0"/>
                <w:numId w:val="0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No ‘spades’ appear players balance reaches 0 – equal to limit </w:t>
            </w:r>
          </w:p>
        </w:tc>
        <w:tc>
          <w:tcPr>
            <w:tcW w:w="5596" w:type="dxa"/>
          </w:tcPr>
          <w:p w:rsidR="000A4AD1" w:rsidRPr="0085350D" w:rsidRDefault="00F93727" w:rsidP="0090794F">
            <w:pPr>
              <w:pStyle w:val="bp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>Game stops (reached limit)</w:t>
            </w:r>
          </w:p>
        </w:tc>
        <w:tc>
          <w:tcPr>
            <w:tcW w:w="714" w:type="dxa"/>
          </w:tcPr>
          <w:p w:rsidR="000A4AD1" w:rsidRPr="0085350D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0A4AD1" w:rsidRPr="0085350D" w:rsidRDefault="000A4AD1" w:rsidP="0090794F">
            <w:pPr>
              <w:pStyle w:val="RowHeadings"/>
              <w:spacing w:before="80" w:after="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37650" w:rsidRPr="0085350D" w:rsidRDefault="00A37650" w:rsidP="00780A9A">
      <w:pPr>
        <w:pStyle w:val="bp"/>
        <w:spacing w:before="0" w:after="0"/>
        <w:rPr>
          <w:rFonts w:asciiTheme="majorHAnsi" w:hAnsiTheme="majorHAnsi"/>
          <w:sz w:val="24"/>
          <w:szCs w:val="24"/>
        </w:rPr>
        <w:sectPr w:rsidR="00A37650" w:rsidRPr="0085350D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85350D" w:rsidRDefault="00780A9A" w:rsidP="00780A9A">
      <w:pPr>
        <w:pStyle w:val="bp"/>
        <w:spacing w:before="0" w:after="0"/>
        <w:rPr>
          <w:rFonts w:asciiTheme="majorHAnsi" w:hAnsiTheme="majorHAnsi"/>
          <w:sz w:val="24"/>
          <w:szCs w:val="24"/>
        </w:rPr>
      </w:pPr>
    </w:p>
    <w:bookmarkEnd w:id="0"/>
    <w:p w:rsidR="0004651B" w:rsidRPr="0085350D" w:rsidRDefault="0004651B" w:rsidP="00374830">
      <w:pPr>
        <w:pStyle w:val="bp"/>
        <w:spacing w:before="0" w:after="0"/>
        <w:rPr>
          <w:rFonts w:asciiTheme="majorHAnsi" w:hAnsiTheme="majorHAnsi"/>
          <w:sz w:val="24"/>
          <w:szCs w:val="24"/>
        </w:rPr>
      </w:pPr>
    </w:p>
    <w:sectPr w:rsidR="0004651B" w:rsidRPr="0085350D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9B2" w:rsidRDefault="008759B2">
      <w:r>
        <w:separator/>
      </w:r>
    </w:p>
  </w:endnote>
  <w:endnote w:type="continuationSeparator" w:id="0">
    <w:p w:rsidR="008759B2" w:rsidRDefault="00875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350D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5350D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9B2" w:rsidRDefault="008759B2">
      <w:r>
        <w:separator/>
      </w:r>
    </w:p>
  </w:footnote>
  <w:footnote w:type="continuationSeparator" w:id="0">
    <w:p w:rsidR="008759B2" w:rsidRDefault="008759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93727" w:rsidP="00B71A35">
          <w:r>
            <w:t>Bug 2</w:t>
          </w:r>
        </w:p>
      </w:tc>
      <w:tc>
        <w:tcPr>
          <w:tcW w:w="3179" w:type="dxa"/>
        </w:tcPr>
        <w:p w:rsidR="00A37650" w:rsidRDefault="00F5296D" w:rsidP="00B71A35">
          <w:r>
            <w:t xml:space="preserve">  Date:  &lt;12/10/2015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E34B1E"/>
    <w:multiLevelType w:val="hybridMultilevel"/>
    <w:tmpl w:val="9BAA6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3446D"/>
    <w:multiLevelType w:val="hybridMultilevel"/>
    <w:tmpl w:val="6584EC16"/>
    <w:lvl w:ilvl="0" w:tplc="88524C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3C41C4"/>
    <w:multiLevelType w:val="hybridMultilevel"/>
    <w:tmpl w:val="ADE0DDF4"/>
    <w:lvl w:ilvl="0" w:tplc="982AF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EC837D3"/>
    <w:multiLevelType w:val="hybridMultilevel"/>
    <w:tmpl w:val="B5DE8F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 w15:restartNumberingAfterBreak="0">
    <w:nsid w:val="4EF97A51"/>
    <w:multiLevelType w:val="hybridMultilevel"/>
    <w:tmpl w:val="8116B03A"/>
    <w:lvl w:ilvl="0" w:tplc="B226C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C9175A"/>
    <w:multiLevelType w:val="hybridMultilevel"/>
    <w:tmpl w:val="03C4BF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D05EDF"/>
    <w:multiLevelType w:val="hybridMultilevel"/>
    <w:tmpl w:val="4A4227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13"/>
  </w:num>
  <w:num w:numId="5">
    <w:abstractNumId w:val="22"/>
  </w:num>
  <w:num w:numId="6">
    <w:abstractNumId w:val="21"/>
  </w:num>
  <w:num w:numId="7">
    <w:abstractNumId w:val="9"/>
  </w:num>
  <w:num w:numId="8">
    <w:abstractNumId w:val="20"/>
  </w:num>
  <w:num w:numId="9">
    <w:abstractNumId w:val="25"/>
  </w:num>
  <w:num w:numId="10">
    <w:abstractNumId w:val="1"/>
  </w:num>
  <w:num w:numId="11">
    <w:abstractNumId w:val="4"/>
  </w:num>
  <w:num w:numId="12">
    <w:abstractNumId w:val="34"/>
  </w:num>
  <w:num w:numId="13">
    <w:abstractNumId w:val="8"/>
  </w:num>
  <w:num w:numId="14">
    <w:abstractNumId w:val="0"/>
  </w:num>
  <w:num w:numId="15">
    <w:abstractNumId w:val="29"/>
  </w:num>
  <w:num w:numId="16">
    <w:abstractNumId w:val="27"/>
  </w:num>
  <w:num w:numId="17">
    <w:abstractNumId w:val="26"/>
  </w:num>
  <w:num w:numId="18">
    <w:abstractNumId w:val="24"/>
  </w:num>
  <w:num w:numId="19">
    <w:abstractNumId w:val="5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6"/>
  </w:num>
  <w:num w:numId="24">
    <w:abstractNumId w:val="16"/>
  </w:num>
  <w:num w:numId="25">
    <w:abstractNumId w:val="2"/>
  </w:num>
  <w:num w:numId="26">
    <w:abstractNumId w:val="23"/>
  </w:num>
  <w:num w:numId="27">
    <w:abstractNumId w:val="33"/>
  </w:num>
  <w:num w:numId="28">
    <w:abstractNumId w:val="19"/>
  </w:num>
  <w:num w:numId="29">
    <w:abstractNumId w:val="32"/>
  </w:num>
  <w:num w:numId="30">
    <w:abstractNumId w:val="11"/>
  </w:num>
  <w:num w:numId="31">
    <w:abstractNumId w:val="28"/>
  </w:num>
  <w:num w:numId="32">
    <w:abstractNumId w:val="30"/>
  </w:num>
  <w:num w:numId="33">
    <w:abstractNumId w:val="7"/>
  </w:num>
  <w:num w:numId="34">
    <w:abstractNumId w:val="18"/>
  </w:num>
  <w:num w:numId="35">
    <w:abstractNumId w:val="3"/>
  </w:num>
  <w:num w:numId="36">
    <w:abstractNumId w:val="12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A4AD1"/>
    <w:rsid w:val="000C0B46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6FCA"/>
    <w:rsid w:val="00197530"/>
    <w:rsid w:val="001A0459"/>
    <w:rsid w:val="001A6775"/>
    <w:rsid w:val="001A7865"/>
    <w:rsid w:val="001B0072"/>
    <w:rsid w:val="001D00C4"/>
    <w:rsid w:val="001D43C7"/>
    <w:rsid w:val="001F01F4"/>
    <w:rsid w:val="001F6448"/>
    <w:rsid w:val="001F7C68"/>
    <w:rsid w:val="002052B0"/>
    <w:rsid w:val="00205D7F"/>
    <w:rsid w:val="00206E8B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C4B49"/>
    <w:rsid w:val="003D2ED7"/>
    <w:rsid w:val="003D3BC2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708"/>
    <w:rsid w:val="00796CD4"/>
    <w:rsid w:val="007C0EA0"/>
    <w:rsid w:val="007C41CD"/>
    <w:rsid w:val="007D644A"/>
    <w:rsid w:val="007D7134"/>
    <w:rsid w:val="00800C1D"/>
    <w:rsid w:val="00821B7F"/>
    <w:rsid w:val="00830BD8"/>
    <w:rsid w:val="00832B58"/>
    <w:rsid w:val="0085350D"/>
    <w:rsid w:val="00854E58"/>
    <w:rsid w:val="00857786"/>
    <w:rsid w:val="008643BB"/>
    <w:rsid w:val="0086477E"/>
    <w:rsid w:val="008725C4"/>
    <w:rsid w:val="008759B2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570B2"/>
    <w:rsid w:val="00A6090E"/>
    <w:rsid w:val="00A72B6A"/>
    <w:rsid w:val="00A739C2"/>
    <w:rsid w:val="00A857E6"/>
    <w:rsid w:val="00AB1975"/>
    <w:rsid w:val="00AB1A12"/>
    <w:rsid w:val="00AC35E1"/>
    <w:rsid w:val="00AD452D"/>
    <w:rsid w:val="00B02A01"/>
    <w:rsid w:val="00B12289"/>
    <w:rsid w:val="00B137E9"/>
    <w:rsid w:val="00B3013D"/>
    <w:rsid w:val="00B3144A"/>
    <w:rsid w:val="00B40F9C"/>
    <w:rsid w:val="00B5620B"/>
    <w:rsid w:val="00B71A35"/>
    <w:rsid w:val="00BA717F"/>
    <w:rsid w:val="00BE26C6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32A6"/>
    <w:rsid w:val="00F30EEB"/>
    <w:rsid w:val="00F45076"/>
    <w:rsid w:val="00F5296D"/>
    <w:rsid w:val="00F909B2"/>
    <w:rsid w:val="00F93727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46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11</cp:revision>
  <cp:lastPrinted>2003-10-05T22:49:00Z</cp:lastPrinted>
  <dcterms:created xsi:type="dcterms:W3CDTF">2015-10-12T05:37:00Z</dcterms:created>
  <dcterms:modified xsi:type="dcterms:W3CDTF">2015-10-13T01:04:00Z</dcterms:modified>
</cp:coreProperties>
</file>